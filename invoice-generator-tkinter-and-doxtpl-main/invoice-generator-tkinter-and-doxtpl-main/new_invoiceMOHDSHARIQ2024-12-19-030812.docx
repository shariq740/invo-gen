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MOHDSHARIQ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8496465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36.0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